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F2043" w14:textId="390C2AC5" w:rsidR="00510C3F" w:rsidRPr="00377CA2" w:rsidRDefault="00853BA2" w:rsidP="00377CA2">
      <w:pPr>
        <w:pStyle w:val="Heading1"/>
        <w:keepNext w:val="0"/>
        <w:keepLines w:val="0"/>
        <w:suppressAutoHyphens/>
        <w:spacing w:before="0" w:line="240" w:lineRule="auto"/>
        <w:contextualSpacing/>
        <w:jc w:val="center"/>
        <w:rPr>
          <w:szCs w:val="24"/>
        </w:rPr>
      </w:pPr>
      <w:r w:rsidRPr="00377CA2">
        <w:rPr>
          <w:szCs w:val="24"/>
        </w:rPr>
        <w:t>CS 305 Module Two Code Review and Mitigation Plan</w:t>
      </w:r>
      <w:r w:rsidR="007D4526">
        <w:rPr>
          <w:szCs w:val="24"/>
        </w:rPr>
        <w:t xml:space="preserve"> Assignment</w:t>
      </w:r>
    </w:p>
    <w:p w14:paraId="505A3862" w14:textId="77777777" w:rsidR="00377CA2" w:rsidRPr="00377CA2" w:rsidRDefault="00377CA2" w:rsidP="00377CA2">
      <w:pPr>
        <w:suppressAutoHyphens/>
        <w:spacing w:after="0" w:line="240" w:lineRule="auto"/>
        <w:contextualSpacing/>
        <w:rPr>
          <w:sz w:val="22"/>
        </w:rPr>
      </w:pPr>
    </w:p>
    <w:p w14:paraId="74358B49" w14:textId="77777777" w:rsidR="00377CA2" w:rsidRPr="00377CA2" w:rsidRDefault="00972D22" w:rsidP="00377CA2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377CA2">
        <w:rPr>
          <w:sz w:val="22"/>
          <w:szCs w:val="22"/>
        </w:rPr>
        <w:t>Instructions</w:t>
      </w:r>
    </w:p>
    <w:p w14:paraId="3C857618" w14:textId="38F3343C" w:rsidR="00972D22" w:rsidRDefault="00972D22" w:rsidP="00377CA2">
      <w:pPr>
        <w:suppressAutoHyphens/>
        <w:spacing w:after="0" w:line="240" w:lineRule="auto"/>
        <w:contextualSpacing/>
        <w:rPr>
          <w:sz w:val="22"/>
        </w:rPr>
      </w:pPr>
      <w:r w:rsidRPr="00377CA2">
        <w:rPr>
          <w:sz w:val="22"/>
        </w:rPr>
        <w:t>Replace the bracketed text with your own words. If you choose to include images or supporting materials, be sure to insert them throughout.</w:t>
      </w:r>
    </w:p>
    <w:p w14:paraId="354E3CB2" w14:textId="77777777" w:rsidR="00377CA2" w:rsidRDefault="00377CA2" w:rsidP="00377CA2">
      <w:pPr>
        <w:suppressAutoHyphens/>
        <w:spacing w:after="0" w:line="240" w:lineRule="auto"/>
        <w:contextualSpacing/>
        <w:rPr>
          <w:b/>
          <w:sz w:val="22"/>
        </w:rPr>
      </w:pPr>
    </w:p>
    <w:p w14:paraId="15D12660" w14:textId="77777777" w:rsidR="002A607D" w:rsidRDefault="002A607D" w:rsidP="002A607D">
      <w:r>
        <w:rPr>
          <w:b/>
        </w:rPr>
        <w:t>Role</w:t>
      </w:r>
      <w:r>
        <w:t>: Senior software developer</w:t>
      </w:r>
    </w:p>
    <w:p w14:paraId="42BD864C" w14:textId="4D141A5C" w:rsidR="002A607D" w:rsidRPr="002A607D" w:rsidRDefault="002A607D" w:rsidP="002A607D">
      <w:r w:rsidRPr="002A607D">
        <w:rPr>
          <w:b/>
        </w:rPr>
        <w:t>Application:</w:t>
      </w:r>
      <w:r>
        <w:rPr>
          <w:b/>
        </w:rPr>
        <w:t xml:space="preserve"> </w:t>
      </w:r>
      <w:r>
        <w:t xml:space="preserve">A complex web application using the </w:t>
      </w:r>
      <w:proofErr w:type="gramStart"/>
      <w:r>
        <w:t>Spring</w:t>
      </w:r>
      <w:proofErr w:type="gramEnd"/>
      <w:r>
        <w:t xml:space="preserve"> framework.</w:t>
      </w:r>
    </w:p>
    <w:p w14:paraId="13B9FDD4" w14:textId="77777777" w:rsidR="002A607D" w:rsidRDefault="002A607D" w:rsidP="002A607D">
      <w:r>
        <w:rPr>
          <w:b/>
        </w:rPr>
        <w:t>Task</w:t>
      </w:r>
      <w:r>
        <w:t>: Implement an expressive command input function for the application</w:t>
      </w:r>
    </w:p>
    <w:p w14:paraId="614B7665" w14:textId="77777777" w:rsidR="002A607D" w:rsidRDefault="002A607D" w:rsidP="002A607D">
      <w:r>
        <w:rPr>
          <w:b/>
        </w:rPr>
        <w:t>Framework</w:t>
      </w:r>
      <w:r>
        <w:t>: Version 2.6.5 of the spring-data-rest-</w:t>
      </w:r>
      <w:proofErr w:type="spellStart"/>
      <w:r>
        <w:t>webmvc</w:t>
      </w:r>
      <w:proofErr w:type="spellEnd"/>
      <w:r>
        <w:t xml:space="preserve"> in the </w:t>
      </w:r>
      <w:proofErr w:type="gramStart"/>
      <w:r>
        <w:t>Spring</w:t>
      </w:r>
      <w:proofErr w:type="gramEnd"/>
      <w:r>
        <w:t xml:space="preserve"> framework</w:t>
      </w:r>
    </w:p>
    <w:p w14:paraId="2709EC5D" w14:textId="74D4A9B2" w:rsidR="002A607D" w:rsidRDefault="002A607D" w:rsidP="002A607D">
      <w:r>
        <w:rPr>
          <w:b/>
        </w:rPr>
        <w:t>Language</w:t>
      </w:r>
      <w:r>
        <w:t>: Spring Expression Language</w:t>
      </w:r>
      <w:r>
        <w:t>, Java</w:t>
      </w:r>
    </w:p>
    <w:p w14:paraId="028530F0" w14:textId="77777777" w:rsidR="002A607D" w:rsidRDefault="002A607D" w:rsidP="00377CA2">
      <w:pPr>
        <w:suppressAutoHyphens/>
        <w:spacing w:after="0" w:line="240" w:lineRule="auto"/>
        <w:contextualSpacing/>
        <w:rPr>
          <w:b/>
          <w:sz w:val="22"/>
        </w:rPr>
      </w:pPr>
    </w:p>
    <w:p w14:paraId="4AB31964" w14:textId="751336BB" w:rsidR="002A607D" w:rsidRPr="002A607D" w:rsidRDefault="002A607D" w:rsidP="00377CA2">
      <w:pPr>
        <w:suppressAutoHyphens/>
        <w:spacing w:after="0" w:line="240" w:lineRule="auto"/>
        <w:contextualSpacing/>
        <w:rPr>
          <w:sz w:val="22"/>
        </w:rPr>
      </w:pPr>
      <w:r>
        <w:rPr>
          <w:b/>
          <w:i/>
          <w:sz w:val="22"/>
        </w:rPr>
        <w:t>Preface</w:t>
      </w:r>
      <w:r>
        <w:rPr>
          <w:b/>
          <w:sz w:val="22"/>
        </w:rPr>
        <w:t xml:space="preserve">:  </w:t>
      </w:r>
      <w:r>
        <w:rPr>
          <w:sz w:val="22"/>
        </w:rPr>
        <w:t xml:space="preserve">Our growing web application uses Spring </w:t>
      </w:r>
      <w:proofErr w:type="spellStart"/>
      <w:r w:rsidR="008408F1">
        <w:rPr>
          <w:sz w:val="22"/>
        </w:rPr>
        <w:t>Initializr</w:t>
      </w:r>
      <w:proofErr w:type="spellEnd"/>
      <w:r w:rsidR="008408F1">
        <w:rPr>
          <w:sz w:val="22"/>
        </w:rPr>
        <w:t xml:space="preserve"> with Spring Boot </w:t>
      </w:r>
      <w:r>
        <w:rPr>
          <w:sz w:val="22"/>
        </w:rPr>
        <w:t>framework</w:t>
      </w:r>
      <w:r w:rsidR="008408F1">
        <w:rPr>
          <w:sz w:val="22"/>
        </w:rPr>
        <w:t>s</w:t>
      </w:r>
      <w:r>
        <w:rPr>
          <w:sz w:val="22"/>
        </w:rPr>
        <w:t xml:space="preserve"> for database access. API access to commands from our input function shall also be implemented, and we may require a REST API service with Spring Boot</w:t>
      </w:r>
    </w:p>
    <w:p w14:paraId="4F366411" w14:textId="77777777" w:rsidR="002A607D" w:rsidRPr="00377CA2" w:rsidRDefault="002A607D" w:rsidP="00377CA2">
      <w:pPr>
        <w:suppressAutoHyphens/>
        <w:spacing w:after="0" w:line="240" w:lineRule="auto"/>
        <w:contextualSpacing/>
        <w:rPr>
          <w:b/>
          <w:sz w:val="22"/>
        </w:rPr>
      </w:pPr>
    </w:p>
    <w:p w14:paraId="2807D300" w14:textId="6545CB05" w:rsidR="002A607D" w:rsidRPr="008408F1" w:rsidRDefault="00853BA2" w:rsidP="008408F1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377CA2">
        <w:rPr>
          <w:sz w:val="22"/>
          <w:szCs w:val="22"/>
        </w:rPr>
        <w:t>Areas of Security</w:t>
      </w:r>
    </w:p>
    <w:p w14:paraId="77EDC2F0" w14:textId="77777777" w:rsidR="00377CA2" w:rsidRPr="00377CA2" w:rsidRDefault="00377CA2" w:rsidP="00377CA2">
      <w:pPr>
        <w:suppressAutoHyphens/>
        <w:spacing w:after="0" w:line="240" w:lineRule="auto"/>
        <w:contextualSpacing/>
        <w:rPr>
          <w:sz w:val="22"/>
        </w:rPr>
      </w:pPr>
    </w:p>
    <w:p w14:paraId="244E13D3" w14:textId="5DEBE2BC" w:rsidR="008408F1" w:rsidRDefault="008408F1" w:rsidP="008408F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sz w:val="22"/>
        </w:rPr>
      </w:pPr>
      <w:r>
        <w:rPr>
          <w:sz w:val="22"/>
        </w:rPr>
        <w:t>Input Validation / Secure Input and Representations</w:t>
      </w:r>
    </w:p>
    <w:p w14:paraId="55232A6A" w14:textId="09DCF2E2" w:rsidR="008408F1" w:rsidRDefault="002830E5" w:rsidP="008408F1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sz w:val="22"/>
        </w:rPr>
      </w:pPr>
      <w:r>
        <w:rPr>
          <w:sz w:val="22"/>
        </w:rPr>
        <w:t>As we are implementing an expressive command input functio</w:t>
      </w:r>
      <w:r w:rsidR="00E53E80">
        <w:rPr>
          <w:sz w:val="22"/>
        </w:rPr>
        <w:t xml:space="preserve">n, we require validation on all input for the function. </w:t>
      </w:r>
      <w:r>
        <w:rPr>
          <w:sz w:val="22"/>
        </w:rPr>
        <w:t xml:space="preserve">Particularly, verify the number of SQL results using JDBC4ResultSet class’s </w:t>
      </w:r>
      <w:proofErr w:type="spellStart"/>
      <w:r>
        <w:rPr>
          <w:sz w:val="22"/>
        </w:rPr>
        <w:t>getUpdateCount</w:t>
      </w:r>
      <w:proofErr w:type="spellEnd"/>
      <w:r>
        <w:rPr>
          <w:sz w:val="22"/>
        </w:rPr>
        <w:t xml:space="preserve"> method, and incorporate Type safety by forcing output into a formal data type when using SELECT. In addition, u</w:t>
      </w:r>
      <w:r>
        <w:rPr>
          <w:sz w:val="22"/>
        </w:rPr>
        <w:t>se query parameterization for all queries and variables, escaping variables, and input validation</w:t>
      </w:r>
      <w:r>
        <w:rPr>
          <w:sz w:val="22"/>
        </w:rPr>
        <w:t xml:space="preserve"> to prevent SQL injection attacks.</w:t>
      </w:r>
    </w:p>
    <w:p w14:paraId="3D6641B4" w14:textId="1513EE60" w:rsidR="008408F1" w:rsidRDefault="008408F1" w:rsidP="008408F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sz w:val="22"/>
        </w:rPr>
      </w:pPr>
      <w:r>
        <w:rPr>
          <w:sz w:val="22"/>
        </w:rPr>
        <w:t>APIs / Secure API interactions</w:t>
      </w:r>
    </w:p>
    <w:p w14:paraId="7C5E7C79" w14:textId="451E9D42" w:rsidR="00E53E80" w:rsidRDefault="00E53E80" w:rsidP="00E53E80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sz w:val="22"/>
        </w:rPr>
      </w:pPr>
      <w:r>
        <w:rPr>
          <w:sz w:val="22"/>
        </w:rPr>
        <w:t xml:space="preserve">We will build a </w:t>
      </w:r>
      <w:proofErr w:type="spellStart"/>
      <w:r>
        <w:rPr>
          <w:sz w:val="22"/>
        </w:rPr>
        <w:t>RESTful</w:t>
      </w:r>
      <w:proofErr w:type="spellEnd"/>
      <w:r>
        <w:rPr>
          <w:sz w:val="22"/>
        </w:rPr>
        <w:t xml:space="preserve"> service using Spring Boot and </w:t>
      </w:r>
      <w:proofErr w:type="spellStart"/>
      <w:r>
        <w:rPr>
          <w:sz w:val="22"/>
        </w:rPr>
        <w:t>Initializr</w:t>
      </w:r>
      <w:proofErr w:type="spellEnd"/>
      <w:r>
        <w:rPr>
          <w:sz w:val="22"/>
        </w:rPr>
        <w:t xml:space="preserve"> which will allow certain input functions to be accessible outside of our system. This will require API-level Input validation, as well as limiting database connection access (Principle of Least Privilege).</w:t>
      </w:r>
    </w:p>
    <w:p w14:paraId="16F37674" w14:textId="4EFB8595" w:rsidR="008408F1" w:rsidRDefault="008408F1" w:rsidP="008408F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sz w:val="22"/>
        </w:rPr>
      </w:pPr>
      <w:r>
        <w:rPr>
          <w:sz w:val="22"/>
        </w:rPr>
        <w:t>Cryptography / Encryption Use and Vulnerabilities</w:t>
      </w:r>
    </w:p>
    <w:p w14:paraId="4283B429" w14:textId="3A850F32" w:rsidR="00E53E80" w:rsidRDefault="00E53E80" w:rsidP="00E53E80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sz w:val="22"/>
        </w:rPr>
      </w:pPr>
      <w:r>
        <w:rPr>
          <w:sz w:val="22"/>
        </w:rPr>
        <w:t>Cryptography and hashes should be used on sensitive user data; in addition, secure coding practices such as using Stored Procedures and query parameterization</w:t>
      </w:r>
      <w:r w:rsidR="00D545A6">
        <w:rPr>
          <w:sz w:val="22"/>
        </w:rPr>
        <w:t xml:space="preserve"> for form authentication</w:t>
      </w:r>
      <w:r>
        <w:rPr>
          <w:sz w:val="22"/>
        </w:rPr>
        <w:t xml:space="preserve"> in place of mixing query language fragments with untrusted data.</w:t>
      </w:r>
    </w:p>
    <w:p w14:paraId="38AC8F20" w14:textId="1F67E0DD" w:rsidR="008408F1" w:rsidRDefault="008408F1" w:rsidP="008408F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sz w:val="22"/>
        </w:rPr>
      </w:pPr>
      <w:r>
        <w:rPr>
          <w:sz w:val="22"/>
        </w:rPr>
        <w:t>Client / Server / Secure Distributed Composing</w:t>
      </w:r>
    </w:p>
    <w:p w14:paraId="1DA4D2A6" w14:textId="73B7E288" w:rsidR="00D545A6" w:rsidRDefault="00D545A6" w:rsidP="00D545A6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sz w:val="22"/>
        </w:rPr>
      </w:pPr>
      <w:r>
        <w:rPr>
          <w:sz w:val="22"/>
        </w:rPr>
        <w:t>Ensure HTTPS (</w:t>
      </w:r>
      <w:r w:rsidRPr="00D545A6">
        <w:rPr>
          <w:sz w:val="22"/>
        </w:rPr>
        <w:t>Hypertext Transfer Protocol Secure</w:t>
      </w:r>
      <w:r>
        <w:rPr>
          <w:sz w:val="22"/>
        </w:rPr>
        <w:t>) encryption is used between client and server during transfer requests. Ensure the certificate used for HTTP is valid, and the information in the certificate is correct to prevent man-in-the-middle attacks (or use Let’s Encrypt).</w:t>
      </w:r>
      <w:r w:rsidR="00864904">
        <w:rPr>
          <w:sz w:val="22"/>
        </w:rPr>
        <w:t xml:space="preserve"> In addition, use only POST requests to transmit authentication credentials as per OWASP standards.</w:t>
      </w:r>
    </w:p>
    <w:p w14:paraId="22407F7F" w14:textId="421FA7DD" w:rsidR="008408F1" w:rsidRDefault="008408F1" w:rsidP="008408F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sz w:val="22"/>
        </w:rPr>
      </w:pPr>
      <w:r>
        <w:rPr>
          <w:sz w:val="22"/>
        </w:rPr>
        <w:t>Code Error / Secure Error Handling</w:t>
      </w:r>
    </w:p>
    <w:p w14:paraId="4A25BAB8" w14:textId="2F230DBA" w:rsidR="00D545A6" w:rsidRDefault="00D545A6" w:rsidP="00D545A6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sz w:val="22"/>
        </w:rPr>
      </w:pPr>
      <w:r>
        <w:rPr>
          <w:sz w:val="22"/>
        </w:rPr>
        <w:t xml:space="preserve">Use </w:t>
      </w:r>
      <w:proofErr w:type="spellStart"/>
      <w:r>
        <w:rPr>
          <w:sz w:val="22"/>
        </w:rPr>
        <w:t>Junit</w:t>
      </w:r>
      <w:proofErr w:type="spellEnd"/>
      <w:r>
        <w:rPr>
          <w:sz w:val="22"/>
        </w:rPr>
        <w:t xml:space="preserve"> tests, boundary value analysis, and input validation on all command input functions, and all API-level functions, aiming for high test coverage. </w:t>
      </w:r>
    </w:p>
    <w:p w14:paraId="6F2A3AD3" w14:textId="4DF89970" w:rsidR="008408F1" w:rsidRDefault="008408F1" w:rsidP="008408F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sz w:val="22"/>
        </w:rPr>
      </w:pPr>
      <w:r>
        <w:rPr>
          <w:sz w:val="22"/>
        </w:rPr>
        <w:t>Encapsulation / Secure Data Structures</w:t>
      </w:r>
    </w:p>
    <w:p w14:paraId="6ED25376" w14:textId="3FA25328" w:rsidR="00D545A6" w:rsidRPr="008408F1" w:rsidRDefault="00D545A6" w:rsidP="00D545A6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sz w:val="22"/>
        </w:rPr>
      </w:pPr>
      <w:r>
        <w:rPr>
          <w:sz w:val="22"/>
        </w:rPr>
        <w:lastRenderedPageBreak/>
        <w:t xml:space="preserve">Always use good Object oriented principles including Principle of Least Privilege and Encapsulation when programming data structures. Only allow the necessary data to be accessed by the </w:t>
      </w:r>
      <w:proofErr w:type="gramStart"/>
      <w:r>
        <w:rPr>
          <w:sz w:val="22"/>
        </w:rPr>
        <w:t>Spring</w:t>
      </w:r>
      <w:proofErr w:type="gramEnd"/>
      <w:r>
        <w:rPr>
          <w:sz w:val="22"/>
        </w:rPr>
        <w:t xml:space="preserve"> command input functions with use of private instance data and public methods.</w:t>
      </w:r>
    </w:p>
    <w:p w14:paraId="43F93B3F" w14:textId="77777777" w:rsidR="008408F1" w:rsidRDefault="008408F1" w:rsidP="008408F1">
      <w:pPr>
        <w:suppressAutoHyphens/>
        <w:spacing w:after="0" w:line="240" w:lineRule="auto"/>
        <w:rPr>
          <w:sz w:val="22"/>
        </w:rPr>
      </w:pPr>
    </w:p>
    <w:p w14:paraId="4B62B1DC" w14:textId="77777777" w:rsidR="008408F1" w:rsidRPr="008408F1" w:rsidRDefault="008408F1" w:rsidP="008408F1">
      <w:pPr>
        <w:suppressAutoHyphens/>
        <w:spacing w:after="0" w:line="240" w:lineRule="auto"/>
        <w:rPr>
          <w:sz w:val="22"/>
        </w:rPr>
      </w:pPr>
    </w:p>
    <w:p w14:paraId="502590E1" w14:textId="775C6D44" w:rsidR="00510C3F" w:rsidRPr="00377CA2" w:rsidRDefault="00853BA2" w:rsidP="00377CA2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377CA2">
        <w:rPr>
          <w:sz w:val="22"/>
          <w:szCs w:val="22"/>
        </w:rPr>
        <w:t>Code Review</w:t>
      </w:r>
      <w:r w:rsidR="00972D22" w:rsidRPr="00377CA2">
        <w:rPr>
          <w:sz w:val="22"/>
          <w:szCs w:val="22"/>
        </w:rPr>
        <w:t xml:space="preserve"> Summary</w:t>
      </w:r>
    </w:p>
    <w:p w14:paraId="2FD8C21D" w14:textId="77777777" w:rsidR="00377CA2" w:rsidRPr="00377CA2" w:rsidRDefault="00377CA2" w:rsidP="00377CA2">
      <w:pPr>
        <w:suppressAutoHyphens/>
        <w:spacing w:after="0" w:line="240" w:lineRule="auto"/>
        <w:contextualSpacing/>
        <w:rPr>
          <w:sz w:val="22"/>
        </w:rPr>
      </w:pPr>
    </w:p>
    <w:p w14:paraId="18250B4D" w14:textId="189AF975" w:rsidR="00DA50B3" w:rsidRDefault="0083312F" w:rsidP="00DA50B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sz w:val="22"/>
        </w:rPr>
      </w:pPr>
      <w:r>
        <w:rPr>
          <w:sz w:val="22"/>
        </w:rPr>
        <w:t xml:space="preserve">Upon running the software, noted </w:t>
      </w:r>
      <w:proofErr w:type="gramStart"/>
      <w:r>
        <w:rPr>
          <w:sz w:val="22"/>
        </w:rPr>
        <w:t>Spring</w:t>
      </w:r>
      <w:proofErr w:type="gramEnd"/>
      <w:r>
        <w:rPr>
          <w:sz w:val="22"/>
        </w:rPr>
        <w:t xml:space="preserve"> version v2.2.4</w:t>
      </w:r>
      <w:r w:rsidR="0098765C">
        <w:rPr>
          <w:sz w:val="22"/>
        </w:rPr>
        <w:t xml:space="preserve"> </w:t>
      </w:r>
      <w:r>
        <w:rPr>
          <w:sz w:val="22"/>
        </w:rPr>
        <w:t>was in use rather than the newest</w:t>
      </w:r>
      <w:r w:rsidR="00DA50B3">
        <w:rPr>
          <w:sz w:val="22"/>
        </w:rPr>
        <w:t xml:space="preserve"> 2.4.3. Consider updating to mitigate any security vulnerabilities.</w:t>
      </w:r>
    </w:p>
    <w:p w14:paraId="39732F98" w14:textId="77777777" w:rsidR="003B4DEA" w:rsidRDefault="00DA50B3" w:rsidP="003B4DEA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sz w:val="22"/>
        </w:rPr>
      </w:pPr>
      <w:r>
        <w:rPr>
          <w:sz w:val="22"/>
        </w:rPr>
        <w:t>Our mongo-java-driver is out of date at version 2.4, the current version is 3.12.8. Consider updating to mitigate vulnerabilities.</w:t>
      </w:r>
    </w:p>
    <w:p w14:paraId="5F4C2003" w14:textId="5F42C1F5" w:rsidR="00A679A7" w:rsidRPr="003B4DEA" w:rsidRDefault="00A679A7" w:rsidP="003B4DEA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sz w:val="22"/>
        </w:rPr>
      </w:pPr>
      <w:r w:rsidRPr="003B4DEA">
        <w:rPr>
          <w:sz w:val="22"/>
        </w:rPr>
        <w:t>Input validation should be used when using re</w:t>
      </w:r>
      <w:r w:rsidR="003B4DEA">
        <w:rPr>
          <w:sz w:val="22"/>
        </w:rPr>
        <w:t xml:space="preserve">questing and parsing our name parameter, within file </w:t>
      </w:r>
      <w:proofErr w:type="spellStart"/>
      <w:r w:rsidR="003B4DEA">
        <w:rPr>
          <w:sz w:val="22"/>
        </w:rPr>
        <w:t>GreetingController</w:t>
      </w:r>
      <w:proofErr w:type="spellEnd"/>
      <w:r w:rsidR="003B4DEA">
        <w:rPr>
          <w:sz w:val="22"/>
        </w:rPr>
        <w:t>. The expression can be formatted or tampered with to cause abnormal functionality.</w:t>
      </w:r>
    </w:p>
    <w:p w14:paraId="03C2C05E" w14:textId="77777777" w:rsidR="0098765C" w:rsidRPr="00377CA2" w:rsidRDefault="0098765C" w:rsidP="00377CA2">
      <w:pPr>
        <w:pStyle w:val="ListParagraph"/>
        <w:suppressAutoHyphens/>
        <w:spacing w:after="0" w:line="240" w:lineRule="auto"/>
        <w:rPr>
          <w:sz w:val="22"/>
        </w:rPr>
      </w:pPr>
    </w:p>
    <w:p w14:paraId="098B72C0" w14:textId="1EB7D148" w:rsidR="00377CA2" w:rsidRPr="00377CA2" w:rsidRDefault="00853BA2" w:rsidP="00377CA2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377CA2">
        <w:rPr>
          <w:sz w:val="22"/>
          <w:szCs w:val="22"/>
        </w:rPr>
        <w:t>Mitigation Plan</w:t>
      </w:r>
    </w:p>
    <w:p w14:paraId="0CE47F51" w14:textId="77777777" w:rsidR="00377CA2" w:rsidRPr="00377CA2" w:rsidRDefault="00377CA2" w:rsidP="00377CA2">
      <w:pPr>
        <w:suppressAutoHyphens/>
        <w:spacing w:after="0" w:line="240" w:lineRule="auto"/>
        <w:contextualSpacing/>
        <w:rPr>
          <w:sz w:val="22"/>
        </w:rPr>
      </w:pPr>
    </w:p>
    <w:p w14:paraId="1AE45295" w14:textId="41CB0DDB" w:rsidR="00D21729" w:rsidRDefault="00DA50B3" w:rsidP="00D2172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sz w:val="22"/>
        </w:rPr>
      </w:pPr>
      <w:r>
        <w:rPr>
          <w:sz w:val="22"/>
        </w:rPr>
        <w:t xml:space="preserve">We will update our </w:t>
      </w:r>
      <w:proofErr w:type="gramStart"/>
      <w:r>
        <w:rPr>
          <w:sz w:val="22"/>
        </w:rPr>
        <w:t>Spring</w:t>
      </w:r>
      <w:proofErr w:type="gramEnd"/>
      <w:r>
        <w:rPr>
          <w:sz w:val="22"/>
        </w:rPr>
        <w:t xml:space="preserve"> version to 2.4.3 along with any dependencies.</w:t>
      </w:r>
    </w:p>
    <w:p w14:paraId="44927624" w14:textId="76605E62" w:rsidR="00DA50B3" w:rsidRDefault="00DA50B3" w:rsidP="00D2172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sz w:val="22"/>
        </w:rPr>
      </w:pPr>
      <w:r>
        <w:rPr>
          <w:sz w:val="22"/>
        </w:rPr>
        <w:t>We will update our mongo-java-driver to the latest version, 3.12.8.</w:t>
      </w:r>
    </w:p>
    <w:p w14:paraId="10826B70" w14:textId="16FAB451" w:rsidR="00DA50B3" w:rsidRPr="00D21729" w:rsidRDefault="003B4DEA" w:rsidP="00D2172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sz w:val="22"/>
        </w:rPr>
      </w:pPr>
      <w:r>
        <w:rPr>
          <w:sz w:val="22"/>
        </w:rPr>
        <w:t xml:space="preserve">Add input validation to our </w:t>
      </w:r>
      <w:proofErr w:type="spellStart"/>
      <w:r>
        <w:rPr>
          <w:sz w:val="22"/>
        </w:rPr>
        <w:t>GreetingController</w:t>
      </w:r>
      <w:proofErr w:type="spellEnd"/>
      <w:r>
        <w:rPr>
          <w:sz w:val="22"/>
        </w:rPr>
        <w:t xml:space="preserve"> when parsing unknown inputs, such </w:t>
      </w:r>
      <w:proofErr w:type="gramStart"/>
      <w:r>
        <w:rPr>
          <w:sz w:val="22"/>
        </w:rPr>
        <w:t>as  length</w:t>
      </w:r>
      <w:proofErr w:type="gramEnd"/>
      <w:r>
        <w:rPr>
          <w:sz w:val="22"/>
        </w:rPr>
        <w:t xml:space="preserve"> and size validation as well as type safety. In accordance with REST security, we should reject unexpected/illegal content, make use of any sanitation/validation libraries in </w:t>
      </w:r>
      <w:proofErr w:type="gramStart"/>
      <w:r>
        <w:rPr>
          <w:sz w:val="22"/>
        </w:rPr>
        <w:t>Spring</w:t>
      </w:r>
      <w:proofErr w:type="gramEnd"/>
      <w:r>
        <w:rPr>
          <w:sz w:val="22"/>
        </w:rPr>
        <w:t xml:space="preserve">, log input validation failures, and define appropriate request size limit so that we can reject requests exceeding the limit with correct HTTP response. </w:t>
      </w:r>
      <w:bookmarkStart w:id="0" w:name="_GoBack"/>
      <w:bookmarkEnd w:id="0"/>
      <w:r>
        <w:rPr>
          <w:sz w:val="22"/>
        </w:rPr>
        <w:t xml:space="preserve"> </w:t>
      </w:r>
    </w:p>
    <w:sectPr w:rsidR="00DA50B3" w:rsidRPr="00D2172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1EC1AC" w14:textId="77777777" w:rsidR="00660C1F" w:rsidRDefault="00660C1F" w:rsidP="0035598A">
      <w:pPr>
        <w:spacing w:after="0" w:line="240" w:lineRule="auto"/>
      </w:pPr>
      <w:r>
        <w:separator/>
      </w:r>
    </w:p>
  </w:endnote>
  <w:endnote w:type="continuationSeparator" w:id="0">
    <w:p w14:paraId="72D66D99" w14:textId="77777777" w:rsidR="00660C1F" w:rsidRDefault="00660C1F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18077462"/>
      <w:docPartObj>
        <w:docPartGallery w:val="Page Numbers (Bottom of Page)"/>
        <w:docPartUnique/>
      </w:docPartObj>
    </w:sdtPr>
    <w:sdtEndPr>
      <w:rPr>
        <w:noProof/>
        <w:sz w:val="22"/>
        <w:szCs w:val="20"/>
      </w:rPr>
    </w:sdtEndPr>
    <w:sdtContent>
      <w:p w14:paraId="09D7A400" w14:textId="5D2134DD" w:rsidR="00377CA2" w:rsidRPr="00377CA2" w:rsidRDefault="00377CA2">
        <w:pPr>
          <w:pStyle w:val="Footer"/>
          <w:jc w:val="center"/>
          <w:rPr>
            <w:sz w:val="22"/>
            <w:szCs w:val="20"/>
          </w:rPr>
        </w:pPr>
        <w:r w:rsidRPr="00377CA2">
          <w:rPr>
            <w:sz w:val="22"/>
            <w:szCs w:val="20"/>
          </w:rPr>
          <w:fldChar w:fldCharType="begin"/>
        </w:r>
        <w:r w:rsidRPr="00377CA2">
          <w:rPr>
            <w:sz w:val="22"/>
            <w:szCs w:val="20"/>
          </w:rPr>
          <w:instrText xml:space="preserve"> PAGE   \* MERGEFORMAT </w:instrText>
        </w:r>
        <w:r w:rsidRPr="00377CA2">
          <w:rPr>
            <w:sz w:val="22"/>
            <w:szCs w:val="20"/>
          </w:rPr>
          <w:fldChar w:fldCharType="separate"/>
        </w:r>
        <w:r w:rsidR="003B4DEA">
          <w:rPr>
            <w:noProof/>
            <w:sz w:val="22"/>
            <w:szCs w:val="20"/>
          </w:rPr>
          <w:t>2</w:t>
        </w:r>
        <w:r w:rsidRPr="00377CA2">
          <w:rPr>
            <w:noProof/>
            <w:sz w:val="22"/>
            <w:szCs w:val="20"/>
          </w:rPr>
          <w:fldChar w:fldCharType="end"/>
        </w:r>
      </w:p>
    </w:sdtContent>
  </w:sdt>
  <w:p w14:paraId="73261FF7" w14:textId="77777777" w:rsidR="00377CA2" w:rsidRDefault="00377C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D98FAA" w14:textId="77777777" w:rsidR="00660C1F" w:rsidRDefault="00660C1F" w:rsidP="0035598A">
      <w:pPr>
        <w:spacing w:after="0" w:line="240" w:lineRule="auto"/>
      </w:pPr>
      <w:r>
        <w:separator/>
      </w:r>
    </w:p>
  </w:footnote>
  <w:footnote w:type="continuationSeparator" w:id="0">
    <w:p w14:paraId="511197EE" w14:textId="77777777" w:rsidR="00660C1F" w:rsidRDefault="00660C1F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1DEEAD" w14:textId="543F13C8" w:rsidR="0035598A" w:rsidRDefault="00377CA2" w:rsidP="00377CA2">
    <w:pPr>
      <w:pStyle w:val="Header"/>
      <w:spacing w:after="200"/>
      <w:jc w:val="center"/>
    </w:pPr>
    <w:r>
      <w:rPr>
        <w:noProof/>
      </w:rPr>
      <w:drawing>
        <wp:inline distT="0" distB="0" distL="0" distR="0" wp14:anchorId="12E6CE7A" wp14:editId="3B8BEA99">
          <wp:extent cx="2743200" cy="409575"/>
          <wp:effectExtent l="0" t="0" r="0" b="9525"/>
          <wp:docPr id="3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113A7"/>
    <w:multiLevelType w:val="hybridMultilevel"/>
    <w:tmpl w:val="57BE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36687F"/>
    <w:multiLevelType w:val="hybridMultilevel"/>
    <w:tmpl w:val="272C4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BA2"/>
    <w:rsid w:val="001138B4"/>
    <w:rsid w:val="002830E5"/>
    <w:rsid w:val="002A607D"/>
    <w:rsid w:val="003153BE"/>
    <w:rsid w:val="00332B14"/>
    <w:rsid w:val="0035598A"/>
    <w:rsid w:val="00377CA2"/>
    <w:rsid w:val="003B4DEA"/>
    <w:rsid w:val="004B49A4"/>
    <w:rsid w:val="00510C3F"/>
    <w:rsid w:val="00583A1D"/>
    <w:rsid w:val="005C0980"/>
    <w:rsid w:val="00660C1F"/>
    <w:rsid w:val="0069166E"/>
    <w:rsid w:val="006A51DF"/>
    <w:rsid w:val="007D4526"/>
    <w:rsid w:val="0083312F"/>
    <w:rsid w:val="008408F1"/>
    <w:rsid w:val="00853BA2"/>
    <w:rsid w:val="00864904"/>
    <w:rsid w:val="0091740F"/>
    <w:rsid w:val="00972D22"/>
    <w:rsid w:val="00973CB0"/>
    <w:rsid w:val="0098765C"/>
    <w:rsid w:val="009A01C2"/>
    <w:rsid w:val="009B0DEB"/>
    <w:rsid w:val="00A11B04"/>
    <w:rsid w:val="00A679A7"/>
    <w:rsid w:val="00B019B2"/>
    <w:rsid w:val="00B25E68"/>
    <w:rsid w:val="00BB3AD0"/>
    <w:rsid w:val="00D21729"/>
    <w:rsid w:val="00D545A6"/>
    <w:rsid w:val="00DA50B3"/>
    <w:rsid w:val="00E53E80"/>
    <w:rsid w:val="00E61DA4"/>
    <w:rsid w:val="00EE4275"/>
    <w:rsid w:val="00F5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81D01"/>
  <w15:chartTrackingRefBased/>
  <w15:docId w15:val="{D94E4FE8-76D0-4124-8E68-4EB0BCF0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DA4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1D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DA4"/>
    <w:rPr>
      <w:rFonts w:eastAsiaTheme="majorEastAsia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51DF"/>
    <w:rPr>
      <w:rFonts w:eastAsiaTheme="majorEastAsia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ListParagraph">
    <w:name w:val="List Paragraph"/>
    <w:basedOn w:val="Normal"/>
    <w:uiPriority w:val="34"/>
    <w:qFormat/>
    <w:rsid w:val="00972D22"/>
    <w:pPr>
      <w:ind w:left="720"/>
      <w:contextualSpacing/>
    </w:pPr>
  </w:style>
  <w:style w:type="paragraph" w:styleId="NoSpacing">
    <w:name w:val="No Spacing"/>
    <w:uiPriority w:val="1"/>
    <w:qFormat/>
    <w:rsid w:val="00972D22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4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B2216-4824-4877-ACC2-CF4AF525D0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A445A2-065B-4E06-8CD4-DC98059A98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1CE0F7-7C33-4DBE-87B9-DEB04AF28E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DF9F3B4-E63B-47A9-8B8D-39BE54572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Template.dotx</Template>
  <TotalTime>10</TotalTime>
  <Pages>2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Module Two Code Review and Mitigation Plan Assignment Template</vt:lpstr>
    </vt:vector>
  </TitlesOfParts>
  <Company>SNHU</Company>
  <LinksUpToDate>false</LinksUpToDate>
  <CharactersWithSpaces>3886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Two Code Review and Mitigation Plan Assignment Template</dc:title>
  <dc:subject/>
  <dc:creator>Brown, Tyra</dc:creator>
  <cp:keywords/>
  <dc:description/>
  <cp:lastModifiedBy>Vic</cp:lastModifiedBy>
  <cp:revision>2</cp:revision>
  <dcterms:created xsi:type="dcterms:W3CDTF">2021-03-15T05:15:00Z</dcterms:created>
  <dcterms:modified xsi:type="dcterms:W3CDTF">2021-03-15T05:15:00Z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